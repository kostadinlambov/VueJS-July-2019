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E89EB" w14:textId="4EF8998B" w:rsidR="00731A4E" w:rsidRPr="00731A4E" w:rsidRDefault="00731A4E" w:rsidP="00731A4E">
      <w:pPr>
        <w:pStyle w:val="Heading1"/>
        <w:jc w:val="center"/>
      </w:pPr>
      <w:bookmarkStart w:id="0" w:name="_GoBack"/>
      <w:bookmarkEnd w:id="0"/>
      <w:proofErr w:type="spellStart"/>
      <w:r>
        <w:t>VueJS</w:t>
      </w:r>
      <w:proofErr w:type="spellEnd"/>
      <w:r>
        <w:t xml:space="preserve"> – </w:t>
      </w:r>
      <w:proofErr w:type="spellStart"/>
      <w:r w:rsidR="00F66227">
        <w:t>ToDo</w:t>
      </w:r>
      <w:proofErr w:type="spellEnd"/>
      <w:r w:rsidR="00F66227">
        <w:t xml:space="preserve"> List</w:t>
      </w:r>
    </w:p>
    <w:p w14:paraId="2BCDE353" w14:textId="77777777" w:rsidR="00731A4E" w:rsidRDefault="00731A4E" w:rsidP="00731A4E">
      <w:pPr>
        <w:rPr>
          <w:rStyle w:val="Hyperlink"/>
          <w:sz w:val="24"/>
          <w:szCs w:val="24"/>
          <w:lang w:val="en-GB"/>
        </w:rPr>
      </w:pPr>
      <w:r w:rsidRPr="00517403">
        <w:rPr>
          <w:sz w:val="24"/>
          <w:szCs w:val="24"/>
          <w:lang w:val="en-GB"/>
        </w:rPr>
        <w:t xml:space="preserve">A </w:t>
      </w:r>
      <w:r>
        <w:rPr>
          <w:sz w:val="24"/>
          <w:szCs w:val="24"/>
          <w:lang w:val="en-GB"/>
        </w:rPr>
        <w:t>workshop</w:t>
      </w:r>
      <w:r w:rsidRPr="00517403">
        <w:rPr>
          <w:sz w:val="24"/>
          <w:szCs w:val="24"/>
          <w:lang w:val="en-GB"/>
        </w:rPr>
        <w:t xml:space="preserve"> created for the course </w:t>
      </w:r>
      <w:hyperlink r:id="rId8" w:history="1">
        <w:r w:rsidRPr="00517403">
          <w:rPr>
            <w:rStyle w:val="Hyperlink"/>
            <w:sz w:val="24"/>
            <w:szCs w:val="24"/>
            <w:lang w:val="en-GB"/>
          </w:rPr>
          <w:t>"</w:t>
        </w:r>
        <w:proofErr w:type="spellStart"/>
        <w:r w:rsidRPr="00517403">
          <w:rPr>
            <w:rStyle w:val="Hyperlink"/>
            <w:sz w:val="24"/>
            <w:szCs w:val="24"/>
            <w:lang w:val="en-GB"/>
          </w:rPr>
          <w:t>VueJS</w:t>
        </w:r>
        <w:proofErr w:type="spellEnd"/>
        <w:r w:rsidRPr="00517403">
          <w:rPr>
            <w:rStyle w:val="Hyperlink"/>
            <w:sz w:val="24"/>
            <w:szCs w:val="24"/>
            <w:lang w:val="en-GB"/>
          </w:rPr>
          <w:t xml:space="preserve"> Fundamentals @ </w:t>
        </w:r>
        <w:proofErr w:type="spellStart"/>
        <w:r w:rsidRPr="00517403">
          <w:rPr>
            <w:rStyle w:val="Hyperlink"/>
            <w:sz w:val="24"/>
            <w:szCs w:val="24"/>
            <w:lang w:val="en-GB"/>
          </w:rPr>
          <w:t>Softuni</w:t>
        </w:r>
        <w:proofErr w:type="spellEnd"/>
        <w:r w:rsidRPr="00517403">
          <w:rPr>
            <w:rStyle w:val="Hyperlink"/>
            <w:sz w:val="24"/>
            <w:szCs w:val="24"/>
            <w:lang w:val="en-GB"/>
          </w:rPr>
          <w:t>"</w:t>
        </w:r>
      </w:hyperlink>
    </w:p>
    <w:p w14:paraId="5823FA60" w14:textId="19A7BF7B" w:rsidR="00C456FD" w:rsidRDefault="00F66227" w:rsidP="00731A4E">
      <w:pPr>
        <w:rPr>
          <w:lang w:val="en-GB"/>
        </w:rPr>
      </w:pPr>
      <w:r>
        <w:rPr>
          <w:lang w:val="en-GB"/>
        </w:rPr>
        <w:t xml:space="preserve">Your goal is to implement a </w:t>
      </w:r>
      <w:r w:rsidRPr="00694C74">
        <w:rPr>
          <w:b/>
          <w:bCs/>
          <w:lang w:val="en-GB"/>
        </w:rPr>
        <w:t>ToDo List</w:t>
      </w:r>
      <w:r>
        <w:rPr>
          <w:lang w:val="en-GB"/>
        </w:rPr>
        <w:t xml:space="preserve"> that has the following functionalities</w:t>
      </w:r>
    </w:p>
    <w:p w14:paraId="53698C6D" w14:textId="2ECB8C02" w:rsidR="00F66227" w:rsidRDefault="00F66227" w:rsidP="00F66227">
      <w:pPr>
        <w:pStyle w:val="ListParagraph"/>
        <w:numPr>
          <w:ilvl w:val="0"/>
          <w:numId w:val="18"/>
        </w:numPr>
        <w:rPr>
          <w:lang w:val="en-GB"/>
        </w:rPr>
      </w:pPr>
      <w:r w:rsidRPr="00F66227">
        <w:rPr>
          <w:b/>
          <w:bCs/>
          <w:lang w:val="en-GB"/>
        </w:rPr>
        <w:t>Add Item</w:t>
      </w:r>
      <w:r>
        <w:rPr>
          <w:lang w:val="en-GB"/>
        </w:rPr>
        <w:t xml:space="preserve"> – Adds a todo item inside a </w:t>
      </w:r>
      <w:r w:rsidRPr="00694C74">
        <w:rPr>
          <w:b/>
          <w:bCs/>
          <w:lang w:val="en-GB"/>
        </w:rPr>
        <w:t>collection</w:t>
      </w:r>
      <w:r>
        <w:rPr>
          <w:lang w:val="en-GB"/>
        </w:rPr>
        <w:t xml:space="preserve"> from an input field (</w:t>
      </w:r>
      <w:r w:rsidRPr="00694C74">
        <w:rPr>
          <w:i/>
          <w:iCs/>
          <w:lang w:val="en-GB"/>
        </w:rPr>
        <w:t>try implementing it without v-model</w:t>
      </w:r>
      <w:r>
        <w:rPr>
          <w:lang w:val="en-GB"/>
        </w:rPr>
        <w:t>).</w:t>
      </w:r>
    </w:p>
    <w:p w14:paraId="0BB20541" w14:textId="51C6F813" w:rsidR="00F66227" w:rsidRDefault="00F66227" w:rsidP="00F66227">
      <w:pPr>
        <w:pStyle w:val="ListParagraph"/>
        <w:numPr>
          <w:ilvl w:val="0"/>
          <w:numId w:val="18"/>
        </w:numPr>
        <w:rPr>
          <w:lang w:val="en-GB"/>
        </w:rPr>
      </w:pPr>
      <w:r w:rsidRPr="00F66227">
        <w:rPr>
          <w:b/>
          <w:bCs/>
          <w:lang w:val="en-GB"/>
        </w:rPr>
        <w:t>ToDo List</w:t>
      </w:r>
      <w:r>
        <w:rPr>
          <w:lang w:val="en-GB"/>
        </w:rPr>
        <w:t xml:space="preserve"> – lists all todo items. Clicking the "</w:t>
      </w:r>
      <w:r w:rsidRPr="00694C74">
        <w:rPr>
          <w:b/>
          <w:bCs/>
          <w:lang w:val="en-GB"/>
        </w:rPr>
        <w:t>Complete</w:t>
      </w:r>
      <w:r>
        <w:rPr>
          <w:lang w:val="en-GB"/>
        </w:rPr>
        <w:t>" button removes the item from the current collection and adds it in completed. Clicking the "</w:t>
      </w:r>
      <w:r w:rsidRPr="00694C74">
        <w:rPr>
          <w:b/>
          <w:bCs/>
          <w:lang w:val="en-GB"/>
        </w:rPr>
        <w:t>Delete</w:t>
      </w:r>
      <w:r>
        <w:rPr>
          <w:lang w:val="en-GB"/>
        </w:rPr>
        <w:t>" button removes the item from the current collection.</w:t>
      </w:r>
    </w:p>
    <w:p w14:paraId="2BB12E6F" w14:textId="5927D874" w:rsidR="00F66227" w:rsidRDefault="00F66227" w:rsidP="00F66227">
      <w:pPr>
        <w:pStyle w:val="ListParagraph"/>
        <w:numPr>
          <w:ilvl w:val="0"/>
          <w:numId w:val="18"/>
        </w:numPr>
        <w:rPr>
          <w:lang w:val="en-GB"/>
        </w:rPr>
      </w:pPr>
      <w:r w:rsidRPr="00F66227">
        <w:rPr>
          <w:b/>
          <w:bCs/>
          <w:lang w:val="en-GB"/>
        </w:rPr>
        <w:t>Completed List</w:t>
      </w:r>
      <w:r>
        <w:rPr>
          <w:lang w:val="en-GB"/>
        </w:rPr>
        <w:t xml:space="preserve"> – lists all completed items. Clicking the "</w:t>
      </w:r>
      <w:r w:rsidRPr="00694C74">
        <w:rPr>
          <w:b/>
          <w:bCs/>
          <w:lang w:val="en-GB"/>
        </w:rPr>
        <w:t>Restore</w:t>
      </w:r>
      <w:r>
        <w:rPr>
          <w:lang w:val="en-GB"/>
        </w:rPr>
        <w:t>" button removes the item from the current collection and restores it back to the todo items. Clicking the "</w:t>
      </w:r>
      <w:r w:rsidRPr="00694C74">
        <w:rPr>
          <w:b/>
          <w:bCs/>
          <w:lang w:val="en-GB"/>
        </w:rPr>
        <w:t>Delete</w:t>
      </w:r>
      <w:r>
        <w:rPr>
          <w:lang w:val="en-GB"/>
        </w:rPr>
        <w:t>" button removes the item from the current collection.</w:t>
      </w:r>
    </w:p>
    <w:p w14:paraId="68A7B507" w14:textId="2CDF9109" w:rsidR="00F66227" w:rsidRDefault="00F66227" w:rsidP="00F66227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b/>
          <w:bCs/>
          <w:lang w:val="en-GB"/>
        </w:rPr>
        <w:t xml:space="preserve">Navigation </w:t>
      </w:r>
      <w:r>
        <w:rPr>
          <w:lang w:val="en-GB"/>
        </w:rPr>
        <w:t xml:space="preserve">– there are </w:t>
      </w:r>
      <w:r w:rsidRPr="00694C74">
        <w:rPr>
          <w:b/>
          <w:bCs/>
          <w:lang w:val="en-GB"/>
        </w:rPr>
        <w:t xml:space="preserve">3 buttons </w:t>
      </w:r>
      <w:r>
        <w:rPr>
          <w:lang w:val="en-GB"/>
        </w:rPr>
        <w:t xml:space="preserve">that load different components. </w:t>
      </w:r>
    </w:p>
    <w:p w14:paraId="040FA495" w14:textId="77777777" w:rsidR="00694C74" w:rsidRDefault="00F66227" w:rsidP="00F66227">
      <w:pPr>
        <w:rPr>
          <w:lang w:val="en-GB"/>
        </w:rPr>
      </w:pPr>
      <w:r>
        <w:rPr>
          <w:lang w:val="en-GB"/>
        </w:rPr>
        <w:t xml:space="preserve">You're given an archive with </w:t>
      </w:r>
      <w:r w:rsidRPr="00F66227">
        <w:rPr>
          <w:b/>
          <w:bCs/>
          <w:lang w:val="en-GB"/>
        </w:rPr>
        <w:t>HTML/CSS</w:t>
      </w:r>
      <w:r>
        <w:rPr>
          <w:lang w:val="en-GB"/>
        </w:rPr>
        <w:t xml:space="preserve"> resources. Split the application into components </w:t>
      </w:r>
      <w:proofErr w:type="gramStart"/>
      <w:r>
        <w:rPr>
          <w:lang w:val="en-GB"/>
        </w:rPr>
        <w:t>and also</w:t>
      </w:r>
      <w:proofErr w:type="gramEnd"/>
      <w:r>
        <w:rPr>
          <w:lang w:val="en-GB"/>
        </w:rPr>
        <w:t xml:space="preserve"> apply </w:t>
      </w:r>
      <w:r w:rsidR="00694C74" w:rsidRPr="00694C74">
        <w:rPr>
          <w:b/>
          <w:bCs/>
          <w:lang w:val="en-GB"/>
        </w:rPr>
        <w:t>scoped styling</w:t>
      </w:r>
      <w:r w:rsidR="00694C74">
        <w:rPr>
          <w:lang w:val="en-GB"/>
        </w:rPr>
        <w:t xml:space="preserve"> for some of the components and global styling for all.</w:t>
      </w:r>
      <w:r>
        <w:rPr>
          <w:lang w:val="en-GB"/>
        </w:rPr>
        <w:t xml:space="preserve"> There is a file called "</w:t>
      </w:r>
      <w:r w:rsidRPr="00F66227">
        <w:rPr>
          <w:b/>
          <w:bCs/>
          <w:lang w:val="en-GB"/>
        </w:rPr>
        <w:t>tasks.js</w:t>
      </w:r>
      <w:r>
        <w:rPr>
          <w:lang w:val="en-GB"/>
        </w:rPr>
        <w:t>" which includes the first 5 initial tasks</w:t>
      </w:r>
      <w:r w:rsidR="00694C74">
        <w:rPr>
          <w:lang w:val="en-GB"/>
        </w:rPr>
        <w:t xml:space="preserve">, load them on creation of that instance. </w:t>
      </w:r>
    </w:p>
    <w:p w14:paraId="6E0E58D5" w14:textId="45929E54" w:rsidR="00F66227" w:rsidRDefault="00694C74" w:rsidP="00F66227">
      <w:pPr>
        <w:rPr>
          <w:lang w:val="en-GB"/>
        </w:rPr>
      </w:pPr>
      <w:r>
        <w:rPr>
          <w:lang w:val="en-GB"/>
        </w:rPr>
        <w:t xml:space="preserve">Use everything you have learned so far like </w:t>
      </w:r>
      <w:r w:rsidRPr="00694C74">
        <w:rPr>
          <w:b/>
          <w:bCs/>
          <w:lang w:val="en-GB"/>
        </w:rPr>
        <w:t>registering components, passing down props/slots, emitting events, validating prop types, dynamic components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and etc.</w:t>
      </w:r>
      <w:proofErr w:type="gramEnd"/>
      <w:r>
        <w:rPr>
          <w:lang w:val="en-GB"/>
        </w:rPr>
        <w:t xml:space="preserve"> Also feel free to extend the application as you see fit.</w:t>
      </w:r>
    </w:p>
    <w:p w14:paraId="24D0CA4B" w14:textId="0274D649" w:rsidR="00694C74" w:rsidRDefault="00694C74" w:rsidP="00694C74">
      <w:pPr>
        <w:pStyle w:val="Heading3"/>
        <w:rPr>
          <w:lang w:val="en-GB"/>
        </w:rPr>
      </w:pPr>
      <w:r>
        <w:rPr>
          <w:lang w:val="en-GB"/>
        </w:rPr>
        <w:t>Add Item</w:t>
      </w:r>
    </w:p>
    <w:p w14:paraId="6F9B7285" w14:textId="574D4E70" w:rsidR="00694C74" w:rsidRDefault="00694C74" w:rsidP="00F66227">
      <w:pPr>
        <w:rPr>
          <w:lang w:val="en-GB"/>
        </w:rPr>
      </w:pPr>
      <w:r>
        <w:rPr>
          <w:noProof/>
        </w:rPr>
        <w:drawing>
          <wp:inline distT="0" distB="0" distL="0" distR="0" wp14:anchorId="37103C75" wp14:editId="6A1DB658">
            <wp:extent cx="3351905" cy="1964602"/>
            <wp:effectExtent l="19050" t="19050" r="2032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6616" cy="19849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C70711" w14:textId="2AD10391" w:rsidR="00694C74" w:rsidRDefault="00694C74" w:rsidP="00694C74">
      <w:pPr>
        <w:pStyle w:val="Heading3"/>
        <w:rPr>
          <w:lang w:val="en-GB"/>
        </w:rPr>
      </w:pPr>
      <w:r>
        <w:rPr>
          <w:lang w:val="en-GB"/>
        </w:rPr>
        <w:lastRenderedPageBreak/>
        <w:t>ToDo List</w:t>
      </w:r>
    </w:p>
    <w:p w14:paraId="3CFFEA78" w14:textId="2F82932A" w:rsidR="00694C74" w:rsidRDefault="00694C74" w:rsidP="00F66227">
      <w:pPr>
        <w:rPr>
          <w:lang w:val="en-GB"/>
        </w:rPr>
      </w:pPr>
      <w:r>
        <w:rPr>
          <w:noProof/>
        </w:rPr>
        <w:drawing>
          <wp:inline distT="0" distB="0" distL="0" distR="0" wp14:anchorId="3F76E923" wp14:editId="1C91EA96">
            <wp:extent cx="3308098" cy="2578319"/>
            <wp:effectExtent l="19050" t="19050" r="2603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6340" cy="25925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5482A8" w14:textId="19904638" w:rsidR="00694C74" w:rsidRDefault="00694C74" w:rsidP="00694C74">
      <w:pPr>
        <w:pStyle w:val="Heading3"/>
        <w:rPr>
          <w:lang w:val="en-GB"/>
        </w:rPr>
      </w:pPr>
      <w:r>
        <w:rPr>
          <w:lang w:val="en-GB"/>
        </w:rPr>
        <w:t>Completed Tasks</w:t>
      </w:r>
    </w:p>
    <w:p w14:paraId="71B743B3" w14:textId="533FFC92" w:rsidR="00694C74" w:rsidRPr="00F66227" w:rsidRDefault="00694C74" w:rsidP="00F66227">
      <w:pPr>
        <w:rPr>
          <w:lang w:val="en-GB"/>
        </w:rPr>
      </w:pPr>
      <w:r>
        <w:rPr>
          <w:noProof/>
        </w:rPr>
        <w:drawing>
          <wp:inline distT="0" distB="0" distL="0" distR="0" wp14:anchorId="58C9465A" wp14:editId="40FD0416">
            <wp:extent cx="3293522" cy="2217156"/>
            <wp:effectExtent l="19050" t="19050" r="2159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041" cy="22309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94C74" w:rsidRPr="00F66227">
      <w:footerReference w:type="default" r:id="rId12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C1100" w14:textId="77777777" w:rsidR="005D7223" w:rsidRDefault="005D7223" w:rsidP="004A2906">
      <w:pPr>
        <w:spacing w:before="0" w:after="0" w:line="240" w:lineRule="auto"/>
      </w:pPr>
      <w:r>
        <w:separator/>
      </w:r>
    </w:p>
  </w:endnote>
  <w:endnote w:type="continuationSeparator" w:id="0">
    <w:p w14:paraId="020C509D" w14:textId="77777777" w:rsidR="005D7223" w:rsidRDefault="005D7223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AF056" w14:textId="77777777" w:rsidR="004A2906" w:rsidRPr="00AC77AD" w:rsidRDefault="004A2906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6516E8" wp14:editId="722CBAC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3905CE0A" wp14:editId="2EBE319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1808302" wp14:editId="4A2EBC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69B405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0E76A3" wp14:editId="0BEA4DD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5C98F6F" w14:textId="77777777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250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250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0E76A3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75C98F6F" w14:textId="77777777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9250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9250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B8157B" wp14:editId="4F1CDF4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F8C007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B8157B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56F8C007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1ADBD12" wp14:editId="213B2A1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88F8B7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ABA57CC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2AC16E" wp14:editId="1F4B866F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711243" wp14:editId="1FD66830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67B6BA" wp14:editId="48D9EDBD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82425A" wp14:editId="7F38569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5F3EF8" wp14:editId="73FF6EA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451693" wp14:editId="5A7FBC79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6E5B33" wp14:editId="31ADAD49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DDA9CD" wp14:editId="48C806F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C04EB5" wp14:editId="38983DD6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890A8A" wp14:editId="7B663B21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ADBD12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2D88F8B7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ABA57CC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2AC16E" wp14:editId="1F4B866F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711243" wp14:editId="1FD66830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F67B6BA" wp14:editId="48D9EDBD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82425A" wp14:editId="7F38569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5F3EF8" wp14:editId="73FF6EA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451693" wp14:editId="5A7FBC79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6E5B33" wp14:editId="31ADAD49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DDA9CD" wp14:editId="48C806F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C04EB5" wp14:editId="38983DD6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3890A8A" wp14:editId="7B663B21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56C3056F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A0222" w14:textId="77777777" w:rsidR="005D7223" w:rsidRDefault="005D7223" w:rsidP="004A2906">
      <w:pPr>
        <w:spacing w:before="0" w:after="0" w:line="240" w:lineRule="auto"/>
      </w:pPr>
      <w:r>
        <w:separator/>
      </w:r>
    </w:p>
  </w:footnote>
  <w:footnote w:type="continuationSeparator" w:id="0">
    <w:p w14:paraId="59078109" w14:textId="77777777" w:rsidR="005D7223" w:rsidRDefault="005D7223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33C2A42"/>
    <w:multiLevelType w:val="hybridMultilevel"/>
    <w:tmpl w:val="A7F28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13"/>
  </w:num>
  <w:num w:numId="5">
    <w:abstractNumId w:val="9"/>
  </w:num>
  <w:num w:numId="6">
    <w:abstractNumId w:val="2"/>
  </w:num>
  <w:num w:numId="7">
    <w:abstractNumId w:val="8"/>
  </w:num>
  <w:num w:numId="8">
    <w:abstractNumId w:val="0"/>
  </w:num>
  <w:num w:numId="9">
    <w:abstractNumId w:val="5"/>
  </w:num>
  <w:num w:numId="10">
    <w:abstractNumId w:val="15"/>
  </w:num>
  <w:num w:numId="11">
    <w:abstractNumId w:val="16"/>
  </w:num>
  <w:num w:numId="12">
    <w:abstractNumId w:val="10"/>
  </w:num>
  <w:num w:numId="13">
    <w:abstractNumId w:val="7"/>
  </w:num>
  <w:num w:numId="14">
    <w:abstractNumId w:val="11"/>
  </w:num>
  <w:num w:numId="15">
    <w:abstractNumId w:val="17"/>
  </w:num>
  <w:num w:numId="16">
    <w:abstractNumId w:val="14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3611"/>
    <w:rsid w:val="00255F82"/>
    <w:rsid w:val="00292503"/>
    <w:rsid w:val="004267E8"/>
    <w:rsid w:val="004A2906"/>
    <w:rsid w:val="00535BC4"/>
    <w:rsid w:val="005D7223"/>
    <w:rsid w:val="00694C74"/>
    <w:rsid w:val="006A3611"/>
    <w:rsid w:val="006F49C2"/>
    <w:rsid w:val="00731A4E"/>
    <w:rsid w:val="00772A90"/>
    <w:rsid w:val="00773095"/>
    <w:rsid w:val="007E59D2"/>
    <w:rsid w:val="00860BBF"/>
    <w:rsid w:val="009801CC"/>
    <w:rsid w:val="00C456FD"/>
    <w:rsid w:val="00CA78E2"/>
    <w:rsid w:val="00CE4127"/>
    <w:rsid w:val="00D35309"/>
    <w:rsid w:val="00D7386D"/>
    <w:rsid w:val="00DA26FC"/>
    <w:rsid w:val="00E17B9F"/>
    <w:rsid w:val="00E557B0"/>
    <w:rsid w:val="00F66227"/>
    <w:rsid w:val="00FA2CFA"/>
    <w:rsid w:val="00FF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C0F69"/>
  <w15:docId w15:val="{869227B6-DEE0-4283-A149-DBB4E604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9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30/vuejs-fundamentals-july-201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4.png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57575-D49C-4620-9F00-C0F6D410C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71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VueJS Fundamentals - Memory Card Game</vt:lpstr>
      <vt:lpstr/>
    </vt:vector>
  </TitlesOfParts>
  <Manager>Alen Paunov</Manager>
  <Company>Software University (SoftUni)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VueJS Fundamentals - ToDo - List</dc:title>
  <dc:subject>VueJS ToDo List Workshop</dc:subject>
  <dc:creator>Software University</dc:creator>
  <cp:keywords>VueJS, Fundamentals, Software University, SoftUni, programming, coding, software development, education, training, course</cp:keywords>
  <dc:description>https://softuni.bg/trainings/2430/vuejs-fundamentals-july-2019</dc:description>
  <cp:lastModifiedBy>Kiril Kirilov</cp:lastModifiedBy>
  <cp:revision>13</cp:revision>
  <dcterms:created xsi:type="dcterms:W3CDTF">2019-02-25T10:06:00Z</dcterms:created>
  <dcterms:modified xsi:type="dcterms:W3CDTF">2019-07-16T11:19:00Z</dcterms:modified>
  <cp:category>programming;computer programming;software development;web development</cp:category>
</cp:coreProperties>
</file>